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FD0" w14:textId="1CE620D4" w:rsidR="00F251B2" w:rsidRDefault="00AD174D">
      <w:pPr>
        <w:pStyle w:val="Subtitle"/>
      </w:pPr>
      <w:r>
        <w:t>All about vaccine</w:t>
      </w:r>
    </w:p>
    <w:p w14:paraId="0D97D9B8" w14:textId="5CF2F786" w:rsidR="00F251B2" w:rsidRDefault="00AD174D">
      <w:pPr>
        <w:pStyle w:val="Title"/>
      </w:pPr>
      <w:r>
        <w:t>COVID - 19 VACCINE TRACKER</w:t>
      </w:r>
    </w:p>
    <w:p w14:paraId="15882271" w14:textId="5DA97F74" w:rsidR="00F251B2" w:rsidRDefault="00AD174D">
      <w:pPr>
        <w:pStyle w:val="Author"/>
      </w:pPr>
      <w:r>
        <w:t>By: Aryan Verma</w:t>
      </w:r>
    </w:p>
    <w:p w14:paraId="229DFE2D" w14:textId="77777777" w:rsidR="00F251B2" w:rsidRDefault="001D1FD5">
      <w:r>
        <w:rPr>
          <w:noProof/>
          <w:lang w:eastAsia="zh-CN" w:bidi="he-IL"/>
        </w:rPr>
        <w:drawing>
          <wp:inline distT="0" distB="0" distL="0" distR="0" wp14:anchorId="553B0B64" wp14:editId="5530DD42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D5DF" w14:textId="2C20823E" w:rsidR="00F251B2" w:rsidRDefault="00AD174D">
      <w:pPr>
        <w:pStyle w:val="Heading1"/>
      </w:pPr>
      <w:r>
        <w:t>C</w:t>
      </w:r>
      <w:r w:rsidR="00FF5BF5">
        <w:t>OVID</w:t>
      </w:r>
      <w:r>
        <w:t xml:space="preserve"> -19 </w:t>
      </w:r>
      <w:r w:rsidR="00FF5BF5">
        <w:t>T</w:t>
      </w:r>
      <w:r>
        <w:t>racker</w:t>
      </w:r>
    </w:p>
    <w:p w14:paraId="2D159777" w14:textId="5BF5CA60" w:rsidR="00F251B2" w:rsidRDefault="00AD174D">
      <w:r>
        <w:t xml:space="preserve">With a purpose of seeing all the </w:t>
      </w:r>
      <w:r w:rsidR="00FF5BF5">
        <w:t>vaccine trends for the past 3 years. I created a tableau project which will not only show how many of us are vaccinated but also give us a broad view of how COVID - 19 affected us.</w:t>
      </w:r>
    </w:p>
    <w:p w14:paraId="021C4C09" w14:textId="3690F662" w:rsidR="00F251B2" w:rsidRDefault="00FF5BF5" w:rsidP="00FF5BF5">
      <w:pPr>
        <w:pStyle w:val="ListBullet"/>
      </w:pPr>
      <w:r>
        <w:t xml:space="preserve">The dataset was taken from </w:t>
      </w:r>
      <w:hyperlink r:id="rId8" w:history="1">
        <w:r w:rsidRPr="00FF5BF5">
          <w:rPr>
            <w:rStyle w:val="Hyperlink"/>
          </w:rPr>
          <w:t>covid-19</w:t>
        </w:r>
      </w:hyperlink>
    </w:p>
    <w:p w14:paraId="129DA1EE" w14:textId="62C90874" w:rsidR="00F251B2" w:rsidRDefault="00E66B37">
      <w:pPr>
        <w:pStyle w:val="Heading2"/>
      </w:pPr>
      <w:r>
        <w:t>How it works?</w:t>
      </w:r>
    </w:p>
    <w:p w14:paraId="4459E4D4" w14:textId="18A5BA29" w:rsidR="00F251B2" w:rsidRDefault="00E66B37">
      <w:r>
        <w:t>We have the option to see the dataset in a visual format in form of graphs and geospatial maps. A start and end date drop down list for visualizing the dataset is also given.</w:t>
      </w:r>
    </w:p>
    <w:p w14:paraId="47AC80CB" w14:textId="132590D4" w:rsidR="00F251B2" w:rsidRDefault="00F251B2">
      <w:pPr>
        <w:pStyle w:val="Quote"/>
      </w:pPr>
    </w:p>
    <w:sectPr w:rsidR="00F251B2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289A" w14:textId="77777777" w:rsidR="00646495" w:rsidRDefault="00646495">
      <w:pPr>
        <w:spacing w:after="0" w:line="240" w:lineRule="auto"/>
      </w:pPr>
      <w:r>
        <w:separator/>
      </w:r>
    </w:p>
    <w:p w14:paraId="55A97FE6" w14:textId="77777777" w:rsidR="00646495" w:rsidRDefault="00646495"/>
    <w:p w14:paraId="629C803B" w14:textId="77777777" w:rsidR="00646495" w:rsidRDefault="00646495"/>
  </w:endnote>
  <w:endnote w:type="continuationSeparator" w:id="0">
    <w:p w14:paraId="246ADBE7" w14:textId="77777777" w:rsidR="00646495" w:rsidRDefault="00646495">
      <w:pPr>
        <w:spacing w:after="0" w:line="240" w:lineRule="auto"/>
      </w:pPr>
      <w:r>
        <w:continuationSeparator/>
      </w:r>
    </w:p>
    <w:p w14:paraId="3282E99C" w14:textId="77777777" w:rsidR="00646495" w:rsidRDefault="00646495"/>
    <w:p w14:paraId="6348E474" w14:textId="77777777" w:rsidR="00646495" w:rsidRDefault="00646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3D57C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EBCA" w14:textId="77777777" w:rsidR="00646495" w:rsidRDefault="00646495">
      <w:pPr>
        <w:spacing w:after="0" w:line="240" w:lineRule="auto"/>
      </w:pPr>
      <w:r>
        <w:separator/>
      </w:r>
    </w:p>
    <w:p w14:paraId="5834A1D0" w14:textId="77777777" w:rsidR="00646495" w:rsidRDefault="00646495"/>
    <w:p w14:paraId="76308519" w14:textId="77777777" w:rsidR="00646495" w:rsidRDefault="00646495"/>
  </w:footnote>
  <w:footnote w:type="continuationSeparator" w:id="0">
    <w:p w14:paraId="41F0DEF5" w14:textId="77777777" w:rsidR="00646495" w:rsidRDefault="00646495">
      <w:pPr>
        <w:spacing w:after="0" w:line="240" w:lineRule="auto"/>
      </w:pPr>
      <w:r>
        <w:continuationSeparator/>
      </w:r>
    </w:p>
    <w:p w14:paraId="50A646A7" w14:textId="77777777" w:rsidR="00646495" w:rsidRDefault="00646495"/>
    <w:p w14:paraId="15F152DB" w14:textId="77777777" w:rsidR="00646495" w:rsidRDefault="006464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84244">
    <w:abstractNumId w:val="9"/>
  </w:num>
  <w:num w:numId="2" w16cid:durableId="925579410">
    <w:abstractNumId w:val="11"/>
  </w:num>
  <w:num w:numId="3" w16cid:durableId="1640305639">
    <w:abstractNumId w:val="14"/>
  </w:num>
  <w:num w:numId="4" w16cid:durableId="1198855302">
    <w:abstractNumId w:val="12"/>
  </w:num>
  <w:num w:numId="5" w16cid:durableId="1226916398">
    <w:abstractNumId w:val="10"/>
  </w:num>
  <w:num w:numId="6" w16cid:durableId="1087967931">
    <w:abstractNumId w:val="7"/>
  </w:num>
  <w:num w:numId="7" w16cid:durableId="1089042460">
    <w:abstractNumId w:val="6"/>
  </w:num>
  <w:num w:numId="8" w16cid:durableId="1850631818">
    <w:abstractNumId w:val="5"/>
  </w:num>
  <w:num w:numId="9" w16cid:durableId="113864627">
    <w:abstractNumId w:val="4"/>
  </w:num>
  <w:num w:numId="10" w16cid:durableId="593560235">
    <w:abstractNumId w:val="8"/>
  </w:num>
  <w:num w:numId="11" w16cid:durableId="514270729">
    <w:abstractNumId w:val="3"/>
  </w:num>
  <w:num w:numId="12" w16cid:durableId="1302887866">
    <w:abstractNumId w:val="2"/>
  </w:num>
  <w:num w:numId="13" w16cid:durableId="246890560">
    <w:abstractNumId w:val="1"/>
  </w:num>
  <w:num w:numId="14" w16cid:durableId="1596398052">
    <w:abstractNumId w:val="0"/>
  </w:num>
  <w:num w:numId="15" w16cid:durableId="85200183">
    <w:abstractNumId w:val="13"/>
  </w:num>
  <w:num w:numId="16" w16cid:durableId="2146392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4D"/>
    <w:rsid w:val="001D1FD5"/>
    <w:rsid w:val="00646495"/>
    <w:rsid w:val="00AD174D"/>
    <w:rsid w:val="00E264B7"/>
    <w:rsid w:val="00E66B37"/>
    <w:rsid w:val="00F251B2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D76C"/>
  <w15:chartTrackingRefBased/>
  <w15:docId w15:val="{0E978E22-BBAD-3744-AAF7-AC03AA7F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FF5BF5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ronavir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yanverma/Library/Containers/com.microsoft.Word/Data/Library/Application%20Support/Microsoft/Office/16.0/DTS/Search/%7b94BB09EB-F965-8B4C-9168-052381917CF1%7dtf10002081_mac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Aryan Verma [IOT And Intelligent System - 2021]</cp:lastModifiedBy>
  <cp:revision>3</cp:revision>
  <dcterms:created xsi:type="dcterms:W3CDTF">2023-06-02T04:21:00Z</dcterms:created>
  <dcterms:modified xsi:type="dcterms:W3CDTF">2023-06-02T04:40:00Z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